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42D" w:rsidRPr="00C0456B" w:rsidRDefault="0083142D" w:rsidP="0083142D">
      <w:pPr>
        <w:spacing w:after="2560" w:line="720" w:lineRule="auto"/>
        <w:rPr>
          <w:lang w:val="uk-UA"/>
        </w:rPr>
      </w:pPr>
    </w:p>
    <w:p w:rsidR="00DA0AC4" w:rsidRPr="00C0456B" w:rsidRDefault="00DA0AC4" w:rsidP="00E06B85">
      <w:pPr>
        <w:pStyle w:val="ae"/>
        <w:outlineLvl w:val="9"/>
      </w:pPr>
      <w:r w:rsidRPr="00C0456B">
        <w:t xml:space="preserve">Лабораторна  </w:t>
      </w:r>
      <w:r w:rsidR="00681806" w:rsidRPr="00C0456B">
        <w:t>робота</w:t>
      </w:r>
      <w:r w:rsidRPr="00C0456B">
        <w:t xml:space="preserve"> №</w:t>
      </w:r>
      <w:r w:rsidR="00FD5915" w:rsidRPr="00C0456B">
        <w:t>4</w:t>
      </w:r>
    </w:p>
    <w:p w:rsidR="00FD5915" w:rsidRPr="00C0456B" w:rsidRDefault="00DA0AC4" w:rsidP="00FD5915">
      <w:pPr>
        <w:pStyle w:val="ae"/>
      </w:pPr>
      <w:r w:rsidRPr="00C0456B">
        <w:t xml:space="preserve">з </w:t>
      </w:r>
      <w:r w:rsidR="00681806" w:rsidRPr="00C0456B">
        <w:t>дисципліни «</w:t>
      </w:r>
      <w:r w:rsidR="00FD5915" w:rsidRPr="00C0456B">
        <w:t>Теорія інформації та</w:t>
      </w:r>
    </w:p>
    <w:p w:rsidR="00DA0AC4" w:rsidRPr="00C0456B" w:rsidRDefault="00FD5915" w:rsidP="00FD5915">
      <w:pPr>
        <w:pStyle w:val="ae"/>
        <w:outlineLvl w:val="9"/>
      </w:pPr>
      <w:r w:rsidRPr="00C0456B">
        <w:t>кодування</w:t>
      </w:r>
      <w:r w:rsidR="00681806" w:rsidRPr="00C0456B">
        <w:t>»</w:t>
      </w:r>
    </w:p>
    <w:p w:rsidR="00DA0AC4" w:rsidRPr="00C0456B" w:rsidRDefault="00DA0AC4" w:rsidP="00E06B85">
      <w:pPr>
        <w:pStyle w:val="ae"/>
        <w:outlineLvl w:val="9"/>
      </w:pPr>
      <w:r w:rsidRPr="00C0456B">
        <w:t>«</w:t>
      </w:r>
      <w:r w:rsidR="002D2919" w:rsidRPr="00C0456B">
        <w:t>Циклічні коди</w:t>
      </w:r>
      <w:r w:rsidRPr="00C0456B">
        <w:t>»</w:t>
      </w:r>
    </w:p>
    <w:p w:rsidR="00681806" w:rsidRPr="00C0456B" w:rsidRDefault="00681806" w:rsidP="00E06B85">
      <w:pPr>
        <w:pStyle w:val="ae"/>
        <w:spacing w:before="480" w:after="480" w:line="1200" w:lineRule="auto"/>
        <w:outlineLvl w:val="9"/>
      </w:pPr>
    </w:p>
    <w:p w:rsidR="00DA0AC4" w:rsidRPr="00C0456B" w:rsidRDefault="00DA0AC4" w:rsidP="00681806">
      <w:pPr>
        <w:ind w:left="6237" w:firstLine="0"/>
        <w:jc w:val="left"/>
        <w:rPr>
          <w:sz w:val="32"/>
          <w:szCs w:val="32"/>
          <w:lang w:val="uk-UA"/>
        </w:rPr>
      </w:pPr>
      <w:r w:rsidRPr="00C0456B">
        <w:rPr>
          <w:sz w:val="32"/>
          <w:szCs w:val="32"/>
          <w:lang w:val="uk-UA"/>
        </w:rPr>
        <w:t xml:space="preserve">Виконав: </w:t>
      </w:r>
    </w:p>
    <w:p w:rsidR="00DA0AC4" w:rsidRPr="00C0456B" w:rsidRDefault="00DA0AC4" w:rsidP="00681806">
      <w:pPr>
        <w:ind w:left="6237" w:firstLine="0"/>
        <w:jc w:val="left"/>
        <w:rPr>
          <w:sz w:val="32"/>
          <w:szCs w:val="32"/>
          <w:lang w:val="uk-UA"/>
        </w:rPr>
      </w:pPr>
      <w:r w:rsidRPr="00C0456B">
        <w:rPr>
          <w:sz w:val="32"/>
          <w:szCs w:val="32"/>
          <w:lang w:val="uk-UA"/>
        </w:rPr>
        <w:t>студент групи ДА-</w:t>
      </w:r>
      <w:r w:rsidR="006D0577">
        <w:rPr>
          <w:sz w:val="32"/>
          <w:szCs w:val="32"/>
          <w:lang w:val="uk-UA"/>
        </w:rPr>
        <w:t>51</w:t>
      </w:r>
    </w:p>
    <w:p w:rsidR="00DA0AC4" w:rsidRPr="00C0456B" w:rsidRDefault="00DA0AC4" w:rsidP="00681806">
      <w:pPr>
        <w:ind w:left="6237" w:firstLine="0"/>
        <w:jc w:val="left"/>
        <w:rPr>
          <w:sz w:val="32"/>
          <w:szCs w:val="32"/>
          <w:lang w:val="uk-UA"/>
        </w:rPr>
      </w:pPr>
      <w:r w:rsidRPr="00C0456B">
        <w:rPr>
          <w:sz w:val="32"/>
          <w:szCs w:val="32"/>
          <w:lang w:val="uk-UA"/>
        </w:rPr>
        <w:t xml:space="preserve">Факультету «ІПСА» </w:t>
      </w:r>
    </w:p>
    <w:p w:rsidR="00DA0AC4" w:rsidRPr="00C0456B" w:rsidRDefault="006D0577" w:rsidP="00681806">
      <w:pPr>
        <w:ind w:left="6237" w:firstLine="0"/>
        <w:jc w:val="lef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Болобан</w:t>
      </w:r>
      <w:proofErr w:type="spellEnd"/>
      <w:r>
        <w:rPr>
          <w:sz w:val="32"/>
          <w:szCs w:val="32"/>
          <w:lang w:val="uk-UA"/>
        </w:rPr>
        <w:t xml:space="preserve"> Олег</w:t>
      </w:r>
    </w:p>
    <w:p w:rsidR="002D2919" w:rsidRPr="00C0456B" w:rsidRDefault="002D2919">
      <w:pPr>
        <w:spacing w:after="200" w:line="276" w:lineRule="auto"/>
        <w:ind w:firstLine="0"/>
        <w:jc w:val="left"/>
        <w:rPr>
          <w:sz w:val="32"/>
          <w:szCs w:val="32"/>
          <w:lang w:val="uk-UA"/>
        </w:rPr>
      </w:pPr>
      <w:r w:rsidRPr="00C0456B">
        <w:rPr>
          <w:sz w:val="32"/>
          <w:szCs w:val="32"/>
          <w:lang w:val="uk-UA"/>
        </w:rPr>
        <w:br w:type="page"/>
      </w:r>
    </w:p>
    <w:p w:rsidR="002D2919" w:rsidRPr="00C0456B" w:rsidRDefault="002D2919" w:rsidP="002D2919">
      <w:pPr>
        <w:pStyle w:val="4"/>
        <w:rPr>
          <w:lang w:val="uk-UA"/>
        </w:rPr>
      </w:pPr>
      <w:r w:rsidRPr="00C0456B">
        <w:rPr>
          <w:lang w:val="uk-UA"/>
        </w:rPr>
        <w:lastRenderedPageBreak/>
        <w:t>Мета роботи:</w:t>
      </w:r>
    </w:p>
    <w:p w:rsidR="002D2919" w:rsidRPr="00C0456B" w:rsidRDefault="002D2919" w:rsidP="002D2919">
      <w:pPr>
        <w:ind w:left="708" w:firstLine="708"/>
        <w:rPr>
          <w:lang w:val="uk-UA"/>
        </w:rPr>
      </w:pPr>
      <w:r w:rsidRPr="00C0456B">
        <w:rPr>
          <w:lang w:val="uk-UA"/>
        </w:rPr>
        <w:t>вивчити методи побудови циклічного коду та його програмну реалізацію.</w:t>
      </w:r>
    </w:p>
    <w:p w:rsidR="002D2919" w:rsidRPr="00C0456B" w:rsidRDefault="00D57ADA" w:rsidP="002D2919">
      <w:pPr>
        <w:pStyle w:val="4"/>
        <w:rPr>
          <w:lang w:val="uk-UA"/>
        </w:rPr>
      </w:pPr>
      <w:r w:rsidRPr="00C0456B">
        <w:rPr>
          <w:lang w:val="uk-UA"/>
        </w:rPr>
        <w:t>Формуючий</w:t>
      </w:r>
      <w:r w:rsidR="002D2919" w:rsidRPr="00C0456B">
        <w:rPr>
          <w:lang w:val="uk-UA"/>
        </w:rPr>
        <w:t xml:space="preserve"> многочлен:</w:t>
      </w:r>
    </w:p>
    <w:p w:rsidR="006D0577" w:rsidRPr="006D0577" w:rsidRDefault="006D0577" w:rsidP="006D0577">
      <w:pPr>
        <w:ind w:firstLine="0"/>
        <w:jc w:val="left"/>
      </w:pPr>
    </w:p>
    <w:tbl>
      <w:tblPr>
        <w:tblW w:w="7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</w:tblGrid>
      <w:tr w:rsidR="006D0577" w:rsidRPr="006D0577" w:rsidTr="006D0577">
        <w:trPr>
          <w:trHeight w:val="250"/>
        </w:trPr>
        <w:tc>
          <w:tcPr>
            <w:tcW w:w="0" w:type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D0577" w:rsidRPr="006D0577" w:rsidRDefault="006D0577" w:rsidP="006D0577">
            <w:pPr>
              <w:spacing w:before="40"/>
              <w:ind w:left="360" w:hanging="360"/>
              <w:jc w:val="center"/>
            </w:pPr>
            <w:r w:rsidRPr="006D0577">
              <w:rPr>
                <w:color w:val="000000"/>
              </w:rPr>
              <w:t>110111</w:t>
            </w:r>
          </w:p>
        </w:tc>
      </w:tr>
    </w:tbl>
    <w:p w:rsidR="002D2919" w:rsidRPr="00C0456B" w:rsidRDefault="002D2919" w:rsidP="00D75FE1">
      <w:pPr>
        <w:ind w:left="708" w:firstLine="708"/>
        <w:rPr>
          <w:lang w:val="uk-UA"/>
        </w:rPr>
      </w:pPr>
      <w:r w:rsidRPr="00C0456B">
        <w:rPr>
          <w:lang w:val="uk-UA"/>
        </w:rPr>
        <w:t>,</w:t>
      </w:r>
      <w:r w:rsidR="00255896" w:rsidRPr="00C0456B">
        <w:rPr>
          <w:lang w:val="uk-UA"/>
        </w:rPr>
        <w:tab/>
      </w:r>
      <m:oMath>
        <m:r>
          <w:rPr>
            <w:rFonts w:ascii="Cambria Math" w:hAnsi="Cambria Math"/>
            <w:lang w:val="uk-UA"/>
          </w:rPr>
          <m:t xml:space="preserve">n = </m:t>
        </m:r>
        <m:r>
          <m:rPr>
            <m:sty m:val="p"/>
          </m:rPr>
          <w:rPr>
            <w:rFonts w:ascii="Cambria Math" w:hAnsi="Cambria Math"/>
            <w:color w:val="000000"/>
          </w:rPr>
          <m:t>31</m:t>
        </m:r>
      </m:oMath>
    </w:p>
    <w:p w:rsidR="002D2919" w:rsidRPr="00C0456B" w:rsidRDefault="002D2919" w:rsidP="002D2919">
      <w:pPr>
        <w:pStyle w:val="4"/>
        <w:rPr>
          <w:lang w:val="uk-UA"/>
        </w:rPr>
      </w:pPr>
      <w:r w:rsidRPr="00C0456B">
        <w:rPr>
          <w:lang w:val="uk-UA"/>
        </w:rPr>
        <w:t xml:space="preserve">Методика побудови циклічних кодів діленням на </w:t>
      </w:r>
      <w:r w:rsidR="00ED391D" w:rsidRPr="00C0456B">
        <w:rPr>
          <w:lang w:val="uk-UA"/>
        </w:rPr>
        <w:t>формуюч</w:t>
      </w:r>
      <w:r w:rsidRPr="00C0456B">
        <w:rPr>
          <w:lang w:val="uk-UA"/>
        </w:rPr>
        <w:t>ий многочлен</w:t>
      </w:r>
    </w:p>
    <w:p w:rsidR="002D2919" w:rsidRPr="00C0456B" w:rsidRDefault="002D2919" w:rsidP="002D2919">
      <w:pPr>
        <w:rPr>
          <w:lang w:val="uk-UA"/>
        </w:rPr>
      </w:pPr>
      <w:r w:rsidRPr="00C0456B">
        <w:rPr>
          <w:lang w:val="uk-UA"/>
        </w:rPr>
        <w:t xml:space="preserve">Інформаційний многочлен  P(x) множиться на </w:t>
      </w:r>
      <w:proofErr w:type="spellStart"/>
      <w:r w:rsidRPr="00C0456B">
        <w:rPr>
          <w:lang w:val="uk-UA"/>
        </w:rPr>
        <w:t>xr</w:t>
      </w:r>
      <w:proofErr w:type="spellEnd"/>
      <w:r w:rsidRPr="00C0456B">
        <w:rPr>
          <w:lang w:val="uk-UA"/>
        </w:rPr>
        <w:t xml:space="preserve">, де r - старша степінь </w:t>
      </w:r>
      <w:r w:rsidR="00ED391D" w:rsidRPr="00C0456B">
        <w:rPr>
          <w:lang w:val="uk-UA"/>
        </w:rPr>
        <w:t>формуюч</w:t>
      </w:r>
      <w:r w:rsidRPr="00C0456B">
        <w:rPr>
          <w:lang w:val="uk-UA"/>
        </w:rPr>
        <w:t xml:space="preserve">ого многочлена g(x), і отриманий вираз ділимо на g(x). В результаті вийде часткове Q(x) і залишок R(x) степені менше r: </w:t>
      </w:r>
    </w:p>
    <w:p w:rsidR="002D2919" w:rsidRPr="00C0456B" w:rsidRDefault="002D2919" w:rsidP="002D2919">
      <w:pPr>
        <w:rPr>
          <w:rFonts w:ascii="Cambria Math" w:hAnsi="Cambria Math"/>
          <w:lang w:val="uk-UA"/>
          <w:oMath/>
        </w:rPr>
      </w:pPr>
      <m:oMathPara>
        <m:oMath>
          <m:r>
            <w:rPr>
              <w:rFonts w:ascii="Cambria Math" w:hAnsi="Cambria Math"/>
              <w:lang w:val="uk-UA"/>
            </w:rPr>
            <m:t>xrP(x) = g(x)Q(x) + R(x)</m:t>
          </m:r>
        </m:oMath>
      </m:oMathPara>
    </w:p>
    <w:p w:rsidR="002D2919" w:rsidRPr="00C0456B" w:rsidRDefault="002D2919" w:rsidP="002D2919">
      <w:pPr>
        <w:rPr>
          <w:lang w:val="uk-UA"/>
        </w:rPr>
      </w:pPr>
      <w:r w:rsidRPr="00C0456B">
        <w:rPr>
          <w:lang w:val="uk-UA"/>
        </w:rPr>
        <w:t xml:space="preserve">Перенесем R(x) в ліву частину: </w:t>
      </w:r>
    </w:p>
    <w:p w:rsidR="002D2919" w:rsidRPr="00C0456B" w:rsidRDefault="002D2919" w:rsidP="002D2919">
      <w:pPr>
        <w:rPr>
          <w:rFonts w:ascii="Cambria Math" w:hAnsi="Cambria Math"/>
          <w:lang w:val="uk-UA"/>
          <w:oMath/>
        </w:rPr>
      </w:pPr>
      <m:oMathPara>
        <m:oMath>
          <m:r>
            <w:rPr>
              <w:rFonts w:ascii="Cambria Math" w:hAnsi="Cambria Math"/>
              <w:lang w:val="uk-UA"/>
            </w:rPr>
            <m:t>xrP(x) + R(x) = g(x)Q(x)</m:t>
          </m:r>
        </m:oMath>
      </m:oMathPara>
    </w:p>
    <w:p w:rsidR="002D2919" w:rsidRPr="00C0456B" w:rsidRDefault="002D2919" w:rsidP="002D2919">
      <w:pPr>
        <w:rPr>
          <w:lang w:val="uk-UA"/>
        </w:rPr>
      </w:pPr>
      <w:r w:rsidRPr="00C0456B">
        <w:rPr>
          <w:lang w:val="uk-UA"/>
        </w:rPr>
        <w:t>Права частина останньої рівності кратна g(x) і, таким чином, є кодовим многочленом F(x):</w:t>
      </w:r>
    </w:p>
    <w:p w:rsidR="002D2919" w:rsidRPr="00C0456B" w:rsidRDefault="002D2919" w:rsidP="002D2919">
      <w:pPr>
        <w:rPr>
          <w:rFonts w:ascii="Cambria Math" w:hAnsi="Cambria Math"/>
          <w:lang w:val="uk-UA"/>
          <w:oMath/>
        </w:rPr>
      </w:pPr>
      <m:oMathPara>
        <m:oMath>
          <m:r>
            <w:rPr>
              <w:rFonts w:ascii="Cambria Math" w:hAnsi="Cambria Math"/>
              <w:lang w:val="uk-UA"/>
            </w:rPr>
            <m:t>xrP(x) + R(x) = F(x)</m:t>
          </m:r>
        </m:oMath>
      </m:oMathPara>
    </w:p>
    <w:p w:rsidR="002D2919" w:rsidRPr="00C0456B" w:rsidRDefault="002D2919" w:rsidP="002D2919">
      <w:pPr>
        <w:rPr>
          <w:lang w:val="uk-UA"/>
        </w:rPr>
      </w:pPr>
      <w:r w:rsidRPr="00C0456B">
        <w:rPr>
          <w:lang w:val="uk-UA"/>
        </w:rPr>
        <w:t xml:space="preserve">Саме так </w:t>
      </w:r>
      <w:r w:rsidR="00ED391D" w:rsidRPr="00C0456B">
        <w:rPr>
          <w:lang w:val="uk-UA"/>
        </w:rPr>
        <w:t>отримую</w:t>
      </w:r>
      <w:r w:rsidRPr="00C0456B">
        <w:rPr>
          <w:lang w:val="uk-UA"/>
        </w:rPr>
        <w:t xml:space="preserve">ться кодові многочлени. Перший доданок кодового многочлена має нульові </w:t>
      </w:r>
      <w:r w:rsidR="00AE4349" w:rsidRPr="00C0456B">
        <w:rPr>
          <w:lang w:val="uk-UA"/>
        </w:rPr>
        <w:t>коефіцієнти</w:t>
      </w:r>
      <w:r w:rsidRPr="00C0456B">
        <w:rPr>
          <w:lang w:val="uk-UA"/>
        </w:rPr>
        <w:t xml:space="preserve"> в r </w:t>
      </w:r>
      <w:r w:rsidR="00ED391D" w:rsidRPr="00C0456B">
        <w:rPr>
          <w:lang w:val="uk-UA"/>
        </w:rPr>
        <w:t>м</w:t>
      </w:r>
      <w:r w:rsidRPr="00C0456B">
        <w:rPr>
          <w:lang w:val="uk-UA"/>
        </w:rPr>
        <w:t xml:space="preserve">олодших членах. Цей многочлен відповідає </w:t>
      </w:r>
      <w:r w:rsidR="00AE4349" w:rsidRPr="00C0456B">
        <w:rPr>
          <w:lang w:val="uk-UA"/>
        </w:rPr>
        <w:t>здвигнутій</w:t>
      </w:r>
      <w:r w:rsidRPr="00C0456B">
        <w:rPr>
          <w:lang w:val="uk-UA"/>
        </w:rPr>
        <w:t xml:space="preserve"> вліво на r розрядів інформаційної частини P(x). Степінь многочлена R(x) менше r, тому ці коефіцієнти не мають нульові коефіцієнти першого многочлена при їхньому додаванні. Таким чином, інформаційні елементи в кодовій комбінації зберігаються, а перевірочними елементами є коефіцієнти залишку R(x), число яких дорівнюватиме степеню </w:t>
      </w:r>
      <w:r w:rsidR="00ED391D" w:rsidRPr="00C0456B">
        <w:rPr>
          <w:lang w:val="uk-UA"/>
        </w:rPr>
        <w:t>формуюч</w:t>
      </w:r>
      <w:r w:rsidRPr="00C0456B">
        <w:rPr>
          <w:lang w:val="uk-UA"/>
        </w:rPr>
        <w:t>ого многочлена.</w:t>
      </w:r>
    </w:p>
    <w:p w:rsidR="002D2919" w:rsidRPr="00C0456B" w:rsidRDefault="002D2919" w:rsidP="002D2919">
      <w:pPr>
        <w:pStyle w:val="4"/>
        <w:rPr>
          <w:lang w:val="uk-UA"/>
        </w:rPr>
      </w:pPr>
      <w:r w:rsidRPr="00C0456B">
        <w:rPr>
          <w:lang w:val="uk-UA"/>
        </w:rPr>
        <w:t>Властивості циклічних кодів:</w:t>
      </w:r>
    </w:p>
    <w:p w:rsidR="002D2919" w:rsidRPr="00C0456B" w:rsidRDefault="002D2919" w:rsidP="00ED391D">
      <w:pPr>
        <w:pStyle w:val="ad"/>
        <w:numPr>
          <w:ilvl w:val="0"/>
          <w:numId w:val="5"/>
        </w:numPr>
        <w:spacing w:line="360" w:lineRule="auto"/>
        <w:ind w:left="1003" w:hanging="357"/>
        <w:rPr>
          <w:lang w:val="uk-UA"/>
        </w:rPr>
      </w:pPr>
      <w:r w:rsidRPr="00C0456B">
        <w:rPr>
          <w:lang w:val="uk-UA"/>
        </w:rPr>
        <w:t xml:space="preserve">Мінімальна кодова відстань d циклічного коду, не перевищує число членів </w:t>
      </w:r>
      <w:r w:rsidR="00ED391D" w:rsidRPr="00C0456B">
        <w:rPr>
          <w:lang w:val="uk-UA"/>
        </w:rPr>
        <w:t>формуюч</w:t>
      </w:r>
      <w:r w:rsidRPr="00C0456B">
        <w:rPr>
          <w:lang w:val="uk-UA"/>
        </w:rPr>
        <w:t>ого многочлена.</w:t>
      </w:r>
    </w:p>
    <w:p w:rsidR="002D2919" w:rsidRPr="00C0456B" w:rsidRDefault="002D2919" w:rsidP="00ED391D">
      <w:pPr>
        <w:pStyle w:val="ad"/>
        <w:numPr>
          <w:ilvl w:val="0"/>
          <w:numId w:val="5"/>
        </w:numPr>
        <w:spacing w:line="360" w:lineRule="auto"/>
        <w:ind w:left="1003" w:hanging="357"/>
        <w:rPr>
          <w:lang w:val="uk-UA"/>
        </w:rPr>
      </w:pPr>
      <w:r w:rsidRPr="00C0456B">
        <w:rPr>
          <w:lang w:val="uk-UA"/>
        </w:rPr>
        <w:t xml:space="preserve">Циклічний код з </w:t>
      </w:r>
      <w:r w:rsidR="00AE4349" w:rsidRPr="00C0456B">
        <w:rPr>
          <w:lang w:val="uk-UA"/>
        </w:rPr>
        <w:t>формую</w:t>
      </w:r>
      <w:r w:rsidRPr="00C0456B">
        <w:rPr>
          <w:lang w:val="uk-UA"/>
        </w:rPr>
        <w:t>чим многочленом степеню r&gt;1 виявляє будь-яку одиничну і будь-яку подвійну помилку, тобто має d&gt;3.</w:t>
      </w:r>
    </w:p>
    <w:p w:rsidR="002D2919" w:rsidRPr="00C0456B" w:rsidRDefault="002D2919" w:rsidP="00ED391D">
      <w:pPr>
        <w:pStyle w:val="ad"/>
        <w:numPr>
          <w:ilvl w:val="0"/>
          <w:numId w:val="5"/>
        </w:numPr>
        <w:spacing w:line="360" w:lineRule="auto"/>
        <w:ind w:left="1003" w:hanging="357"/>
        <w:rPr>
          <w:lang w:val="uk-UA"/>
        </w:rPr>
      </w:pPr>
      <w:r w:rsidRPr="00C0456B">
        <w:rPr>
          <w:lang w:val="uk-UA"/>
        </w:rPr>
        <w:t xml:space="preserve">Код з </w:t>
      </w:r>
      <w:r w:rsidR="00ED391D" w:rsidRPr="00C0456B">
        <w:rPr>
          <w:lang w:val="uk-UA"/>
        </w:rPr>
        <w:t>формуюч</w:t>
      </w:r>
      <w:r w:rsidRPr="00C0456B">
        <w:rPr>
          <w:lang w:val="uk-UA"/>
        </w:rPr>
        <w:t>им многочленом x + 1 є кодом з кратним числом одиниць.</w:t>
      </w:r>
    </w:p>
    <w:p w:rsidR="002D2919" w:rsidRPr="00C0456B" w:rsidRDefault="002D2919" w:rsidP="00ED391D">
      <w:pPr>
        <w:pStyle w:val="ad"/>
        <w:numPr>
          <w:ilvl w:val="0"/>
          <w:numId w:val="5"/>
        </w:numPr>
        <w:spacing w:line="360" w:lineRule="auto"/>
        <w:ind w:left="1003" w:hanging="357"/>
        <w:rPr>
          <w:lang w:val="uk-UA"/>
        </w:rPr>
      </w:pPr>
      <w:r w:rsidRPr="00C0456B">
        <w:rPr>
          <w:lang w:val="uk-UA"/>
        </w:rPr>
        <w:t xml:space="preserve">Циклічний код з </w:t>
      </w:r>
      <w:r w:rsidR="00ED391D" w:rsidRPr="00C0456B">
        <w:rPr>
          <w:lang w:val="uk-UA"/>
        </w:rPr>
        <w:t>формуюч</w:t>
      </w:r>
      <w:r w:rsidRPr="00C0456B">
        <w:rPr>
          <w:lang w:val="uk-UA"/>
        </w:rPr>
        <w:t>им многочленом g(x)(x+1) має d&gt;4.</w:t>
      </w:r>
    </w:p>
    <w:p w:rsidR="002D2919" w:rsidRPr="00C0456B" w:rsidRDefault="002D2919" w:rsidP="00ED391D">
      <w:pPr>
        <w:pStyle w:val="ad"/>
        <w:numPr>
          <w:ilvl w:val="0"/>
          <w:numId w:val="5"/>
        </w:numPr>
        <w:spacing w:line="360" w:lineRule="auto"/>
        <w:ind w:left="1003" w:hanging="357"/>
        <w:rPr>
          <w:lang w:val="uk-UA"/>
        </w:rPr>
      </w:pPr>
      <w:r w:rsidRPr="00C0456B">
        <w:rPr>
          <w:lang w:val="uk-UA"/>
        </w:rPr>
        <w:t xml:space="preserve">Код з </w:t>
      </w:r>
      <w:r w:rsidR="00ED391D" w:rsidRPr="00C0456B">
        <w:rPr>
          <w:lang w:val="uk-UA"/>
        </w:rPr>
        <w:t>формуюч</w:t>
      </w:r>
      <w:r w:rsidRPr="00C0456B">
        <w:rPr>
          <w:lang w:val="uk-UA"/>
        </w:rPr>
        <w:t>им многочленом g(x) степеню r виявляє всі пакети помилок довжини r чи менше.</w:t>
      </w:r>
    </w:p>
    <w:p w:rsidR="00ED391D" w:rsidRPr="00C0456B" w:rsidRDefault="00ED391D">
      <w:pPr>
        <w:spacing w:after="200" w:line="276" w:lineRule="auto"/>
        <w:ind w:firstLine="0"/>
        <w:jc w:val="left"/>
        <w:rPr>
          <w:b/>
          <w:sz w:val="28"/>
          <w:szCs w:val="20"/>
          <w:lang w:val="uk-UA"/>
        </w:rPr>
      </w:pPr>
      <w:r w:rsidRPr="00C0456B">
        <w:rPr>
          <w:lang w:val="uk-UA"/>
        </w:rPr>
        <w:br w:type="page"/>
      </w:r>
    </w:p>
    <w:p w:rsidR="002D2919" w:rsidRPr="00C0456B" w:rsidRDefault="002D2919" w:rsidP="002D2919">
      <w:pPr>
        <w:pStyle w:val="4"/>
        <w:rPr>
          <w:lang w:val="uk-UA"/>
        </w:rPr>
      </w:pPr>
      <w:r w:rsidRPr="00C0456B">
        <w:rPr>
          <w:lang w:val="uk-UA"/>
        </w:rPr>
        <w:lastRenderedPageBreak/>
        <w:t>Алгоритм визначення помилки</w:t>
      </w:r>
    </w:p>
    <w:p w:rsidR="002D2919" w:rsidRPr="00C0456B" w:rsidRDefault="002D2919" w:rsidP="002D2919">
      <w:pPr>
        <w:rPr>
          <w:lang w:val="uk-UA"/>
        </w:rPr>
      </w:pPr>
      <w:r w:rsidRPr="00C0456B">
        <w:rPr>
          <w:lang w:val="uk-UA"/>
        </w:rPr>
        <w:t xml:space="preserve">Нехай маємо n-елементарних комбінації </w:t>
      </w:r>
      <m:oMath>
        <m:r>
          <w:rPr>
            <w:rFonts w:ascii="Cambria Math" w:hAnsi="Cambria Math"/>
            <w:lang w:val="uk-UA"/>
          </w:rPr>
          <m:t>(n = k + r)</m:t>
        </m:r>
      </m:oMath>
      <w:r w:rsidRPr="00C0456B">
        <w:rPr>
          <w:lang w:val="uk-UA"/>
        </w:rPr>
        <w:t xml:space="preserve"> тоді:</w:t>
      </w:r>
    </w:p>
    <w:p w:rsidR="002D2919" w:rsidRPr="00C0456B" w:rsidRDefault="002D2919" w:rsidP="00516269">
      <w:pPr>
        <w:pStyle w:val="ad"/>
        <w:numPr>
          <w:ilvl w:val="0"/>
          <w:numId w:val="7"/>
        </w:numPr>
        <w:rPr>
          <w:lang w:val="uk-UA"/>
        </w:rPr>
      </w:pPr>
      <w:r w:rsidRPr="00C0456B">
        <w:rPr>
          <w:lang w:val="uk-UA"/>
        </w:rPr>
        <w:t xml:space="preserve">Отримаємо остачу від ділення  Е(х) що відповідає помилці в старшому розряді [1000000000], на </w:t>
      </w:r>
      <w:r w:rsidR="00ED391D" w:rsidRPr="00C0456B">
        <w:rPr>
          <w:lang w:val="uk-UA"/>
        </w:rPr>
        <w:t>формуюч</w:t>
      </w:r>
      <w:r w:rsidRPr="00C0456B">
        <w:rPr>
          <w:lang w:val="uk-UA"/>
        </w:rPr>
        <w:t xml:space="preserve">ий поліном </w:t>
      </w:r>
      <w:proofErr w:type="spellStart"/>
      <w:r w:rsidRPr="00C0456B">
        <w:rPr>
          <w:lang w:val="uk-UA"/>
        </w:rPr>
        <w:t>Pr</w:t>
      </w:r>
      <w:proofErr w:type="spellEnd"/>
      <w:r w:rsidRPr="00C0456B">
        <w:rPr>
          <w:lang w:val="uk-UA"/>
        </w:rPr>
        <w:t>(x):</w:t>
      </w:r>
    </w:p>
    <w:p w:rsidR="002D2919" w:rsidRPr="00C0456B" w:rsidRDefault="002D2919" w:rsidP="00516269">
      <w:pPr>
        <w:pStyle w:val="ad"/>
        <w:ind w:left="1440" w:firstLine="0"/>
        <w:rPr>
          <w:rFonts w:ascii="Cambria Math" w:hAnsi="Cambria Math"/>
          <w:lang w:val="uk-UA"/>
          <w:oMath/>
        </w:rPr>
      </w:pPr>
      <m:oMathPara>
        <m:oMath>
          <m:r>
            <w:rPr>
              <w:rFonts w:ascii="Cambria Math" w:hAnsi="Cambria Math"/>
              <w:lang w:val="uk-UA"/>
            </w:rPr>
            <m:t>E1(x) ⁄ Pr(x) = R0(x)</m:t>
          </m:r>
        </m:oMath>
      </m:oMathPara>
    </w:p>
    <w:p w:rsidR="002D2919" w:rsidRPr="00C0456B" w:rsidRDefault="002D2919" w:rsidP="00516269">
      <w:pPr>
        <w:pStyle w:val="ad"/>
        <w:numPr>
          <w:ilvl w:val="0"/>
          <w:numId w:val="7"/>
        </w:numPr>
        <w:rPr>
          <w:lang w:val="uk-UA"/>
        </w:rPr>
      </w:pPr>
      <w:r w:rsidRPr="00C0456B">
        <w:rPr>
          <w:lang w:val="uk-UA"/>
        </w:rPr>
        <w:t>Ділимо отриманий поліном Н(х) на Pr(x) і отримаємо остачу R(x).</w:t>
      </w:r>
    </w:p>
    <w:p w:rsidR="002D2919" w:rsidRPr="00C0456B" w:rsidRDefault="002D2919" w:rsidP="00516269">
      <w:pPr>
        <w:pStyle w:val="ad"/>
        <w:numPr>
          <w:ilvl w:val="0"/>
          <w:numId w:val="7"/>
        </w:numPr>
        <w:rPr>
          <w:lang w:val="uk-UA"/>
        </w:rPr>
      </w:pPr>
      <w:r w:rsidRPr="00C0456B">
        <w:rPr>
          <w:lang w:val="uk-UA"/>
        </w:rPr>
        <w:t>Порівнюємо R0(x) і R(x).</w:t>
      </w:r>
    </w:p>
    <w:p w:rsidR="002D2919" w:rsidRPr="00C0456B" w:rsidRDefault="002D2919" w:rsidP="00516269">
      <w:pPr>
        <w:pStyle w:val="ad"/>
        <w:numPr>
          <w:ilvl w:val="1"/>
          <w:numId w:val="8"/>
        </w:numPr>
        <w:rPr>
          <w:lang w:val="uk-UA"/>
        </w:rPr>
      </w:pPr>
      <w:r w:rsidRPr="00C0456B">
        <w:rPr>
          <w:lang w:val="uk-UA"/>
        </w:rPr>
        <w:t>Якщо вони рівні, то помилка виникла в старшому розряді.</w:t>
      </w:r>
    </w:p>
    <w:p w:rsidR="002D2919" w:rsidRPr="00C0456B" w:rsidRDefault="002D2919" w:rsidP="00516269">
      <w:pPr>
        <w:pStyle w:val="ad"/>
        <w:numPr>
          <w:ilvl w:val="1"/>
          <w:numId w:val="8"/>
        </w:numPr>
        <w:rPr>
          <w:lang w:val="uk-UA"/>
        </w:rPr>
      </w:pPr>
      <w:r w:rsidRPr="00C0456B">
        <w:rPr>
          <w:lang w:val="uk-UA"/>
        </w:rPr>
        <w:t>Якщо ні, то збільшуємо степінь прийнятого полінома на х і знову проводимо ділення:</w:t>
      </w:r>
    </w:p>
    <w:p w:rsidR="002D2919" w:rsidRPr="00C0456B" w:rsidRDefault="002D2919" w:rsidP="00516269">
      <w:pPr>
        <w:pStyle w:val="ad"/>
        <w:numPr>
          <w:ilvl w:val="2"/>
          <w:numId w:val="7"/>
        </w:numPr>
        <w:rPr>
          <w:rFonts w:ascii="Cambria Math" w:hAnsi="Cambria Math"/>
          <w:lang w:val="uk-UA"/>
          <w:oMath/>
        </w:rPr>
      </w:pPr>
      <m:oMath>
        <m:r>
          <w:rPr>
            <w:rFonts w:ascii="Cambria Math" w:hAnsi="Cambria Math"/>
            <w:lang w:val="uk-UA"/>
          </w:rPr>
          <m:t>H(x) • x ⁄ Pr(x) = R(x)</m:t>
        </m:r>
      </m:oMath>
    </w:p>
    <w:p w:rsidR="002D2919" w:rsidRPr="00C0456B" w:rsidRDefault="002D2919" w:rsidP="00516269">
      <w:pPr>
        <w:pStyle w:val="ad"/>
        <w:numPr>
          <w:ilvl w:val="0"/>
          <w:numId w:val="7"/>
        </w:numPr>
        <w:rPr>
          <w:lang w:val="uk-UA"/>
        </w:rPr>
      </w:pPr>
      <w:r w:rsidRPr="00C0456B">
        <w:rPr>
          <w:lang w:val="uk-UA"/>
        </w:rPr>
        <w:t>Знову порівняємо отриманий залишок з R0(x).</w:t>
      </w:r>
    </w:p>
    <w:p w:rsidR="002D2919" w:rsidRPr="00C0456B" w:rsidRDefault="002D2919" w:rsidP="00516269">
      <w:pPr>
        <w:pStyle w:val="ad"/>
        <w:numPr>
          <w:ilvl w:val="1"/>
          <w:numId w:val="9"/>
        </w:numPr>
        <w:rPr>
          <w:lang w:val="uk-UA"/>
        </w:rPr>
      </w:pPr>
      <w:r w:rsidRPr="00C0456B">
        <w:rPr>
          <w:lang w:val="uk-UA"/>
        </w:rPr>
        <w:t>Якщо вони рівні, то помилка виникла в другому розряді.</w:t>
      </w:r>
    </w:p>
    <w:p w:rsidR="002D2919" w:rsidRPr="00C0456B" w:rsidRDefault="002D2919" w:rsidP="00516269">
      <w:pPr>
        <w:pStyle w:val="ad"/>
        <w:numPr>
          <w:ilvl w:val="1"/>
          <w:numId w:val="9"/>
        </w:numPr>
        <w:rPr>
          <w:lang w:val="uk-UA"/>
        </w:rPr>
      </w:pPr>
      <w:r w:rsidRPr="00C0456B">
        <w:rPr>
          <w:lang w:val="uk-UA"/>
        </w:rPr>
        <w:t>Якщо ні, то множимо Н(х) • х2  і повторюємо ці операції поки  R(x) не буде рівний R0(x).</w:t>
      </w:r>
    </w:p>
    <w:p w:rsidR="002D2919" w:rsidRPr="00C0456B" w:rsidRDefault="002D2919" w:rsidP="002D2919">
      <w:pPr>
        <w:rPr>
          <w:lang w:val="uk-UA"/>
        </w:rPr>
      </w:pPr>
      <w:r w:rsidRPr="00C0456B">
        <w:rPr>
          <w:lang w:val="uk-UA"/>
        </w:rPr>
        <w:t xml:space="preserve">Помилка буде в розряді, що відповідає відповідному числу, на яке підвищена степінь Н(х) плюс один. </w:t>
      </w:r>
    </w:p>
    <w:p w:rsidR="002D2919" w:rsidRPr="00C0456B" w:rsidRDefault="002D2919" w:rsidP="002D2919">
      <w:pPr>
        <w:rPr>
          <w:rFonts w:ascii="Cambria Math" w:hAnsi="Cambria Math"/>
          <w:lang w:val="uk-UA"/>
          <w:oMath/>
        </w:rPr>
      </w:pPr>
      <w:r w:rsidRPr="00C0456B">
        <w:rPr>
          <w:lang w:val="uk-UA"/>
        </w:rPr>
        <w:t xml:space="preserve">Наприклад: </w:t>
      </w:r>
      <m:oMath>
        <m:r>
          <w:rPr>
            <w:rFonts w:ascii="Cambria Math" w:hAnsi="Cambria Math"/>
            <w:lang w:val="uk-UA"/>
          </w:rPr>
          <m:t>H(x) • x3 ⁄ Pr(x) = R0(x)</m:t>
        </m:r>
      </m:oMath>
    </w:p>
    <w:p w:rsidR="002D2919" w:rsidRPr="00C0456B" w:rsidRDefault="002D2919" w:rsidP="002D2919">
      <w:pPr>
        <w:pStyle w:val="4"/>
        <w:rPr>
          <w:lang w:val="uk-UA"/>
        </w:rPr>
      </w:pPr>
      <w:r w:rsidRPr="00C0456B">
        <w:rPr>
          <w:lang w:val="uk-UA"/>
        </w:rPr>
        <w:t>Опис програмної реалізації</w:t>
      </w:r>
    </w:p>
    <w:p w:rsidR="00E06B85" w:rsidRPr="00C0456B" w:rsidRDefault="002D2919" w:rsidP="002D2919">
      <w:pPr>
        <w:rPr>
          <w:lang w:val="uk-UA"/>
        </w:rPr>
      </w:pPr>
      <w:r w:rsidRPr="00C0456B">
        <w:rPr>
          <w:lang w:val="uk-UA"/>
        </w:rPr>
        <w:t>Програма реалізує</w:t>
      </w:r>
      <w:r w:rsidR="00305948" w:rsidRPr="00C0456B">
        <w:rPr>
          <w:lang w:val="uk-UA"/>
        </w:rPr>
        <w:t xml:space="preserve"> кодування методом ділення на форму</w:t>
      </w:r>
      <w:r w:rsidRPr="00C0456B">
        <w:rPr>
          <w:lang w:val="uk-UA"/>
        </w:rPr>
        <w:t xml:space="preserve">ючий многочлен. А також виявляє й виправляє одну помилку за вказаним алгоритмом. А також будує </w:t>
      </w:r>
      <w:r w:rsidR="00ED391D" w:rsidRPr="00C0456B">
        <w:rPr>
          <w:lang w:val="uk-UA"/>
        </w:rPr>
        <w:t>формуюч</w:t>
      </w:r>
      <w:r w:rsidRPr="00C0456B">
        <w:rPr>
          <w:lang w:val="uk-UA"/>
        </w:rPr>
        <w:t>у та перевірочну матриці.</w:t>
      </w:r>
    </w:p>
    <w:p w:rsidR="009F1159" w:rsidRPr="00C0456B" w:rsidRDefault="009F1159" w:rsidP="009F1159">
      <w:pPr>
        <w:pStyle w:val="4"/>
        <w:rPr>
          <w:lang w:val="uk-UA"/>
        </w:rPr>
      </w:pPr>
      <w:r w:rsidRPr="00C0456B">
        <w:rPr>
          <w:lang w:val="uk-UA"/>
        </w:rPr>
        <w:t>Лістинг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//При несистематическом кодировании кодовое слово получается в виде произведения информационного полинома на порождающий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#include &lt;iostream&gt;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#include &lt;vector&gt;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#include &lt;conio.h&gt;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using namespace std;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vector &lt;bool&gt; Resault;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vector &lt;bool&gt; Polynom;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vector &lt;bool&gt; Rest;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vector &lt;bool&gt; BoolTransform   (string str){ //запись строки полинома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vector &lt;bool&gt; v;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for(int i=0; i&lt; str.size(); i++)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if(str[i]=='1')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v.push_back(1);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else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v.push_back(0);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return v;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vector &lt;bool&gt; multiple(vector &lt;bool&gt; v)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{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vector &lt;bool&gt; s;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for(int i=0; i&lt;v.size(); i++)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s.push_back(v[i]);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lastRenderedPageBreak/>
        <w:t xml:space="preserve">    for(int i=0; i&lt;Polynom.size()-1; i++)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s.push_back(0);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return s;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void divide(vector &lt;bool&gt; str, vector &lt;bool&gt; bgn=Polynom,  int tmp=0)//деление на производный многочлен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{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if(!str[tmp])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{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Resault.push_back(0);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if(tmp+bgn.size()&lt;str.size())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divide(str, bgn, tmp+1);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else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Rest=str;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else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{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Resault.push_back(1);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for(int i=0; i&lt;bgn.size(); i++)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{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str[tmp+i]=str[tmp+i] ^ bgn[i];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if(tmp+bgn.size()&lt;str.size())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divide(str, bgn, tmp+1);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else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Rest=str;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void repair(vector &lt;bool&gt; str){ //нахождение ошибки кода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int count=0;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for(int i=0; i&lt;Rest.size(); i++)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if(Rest[i])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count++;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if(!count){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for(int i=0; i&lt;str.size(); i++)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cout&lt;&lt;str[i];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cout&lt;&lt;endl;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else{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count=0;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vector &lt;bool&gt; b;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b.push_back(1);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for(int i=0; i&lt;str.size()-1; i++)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    b.push_back(0);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divide(b);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vector &lt;bool&gt; Ro=Rest;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while(1){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    divide(str);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    Rest.erase(Rest.begin(), Rest.begin()+count);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    if(Rest==Ro){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        str[count]=str[count]^1;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        break;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count++;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str.push_back(0);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str.erase(str.end()-count, str.end());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for(int i=0; i&lt;str.size(); i++)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cout&lt;&lt;str[i];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cout&lt;&lt;endl;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lastRenderedPageBreak/>
        <w:t xml:space="preserve">vector &lt;bool&gt; go_left(vector &lt;bool&gt; vector){//перемещение по вектору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bool b=vector[0];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for(int i=0; i&lt;vector.size()-1; i++)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vector[i]=vector[i+1];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vector[vector.size()-1]=b;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return vector;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vector &lt;bool&gt; go_right(vector &lt;bool&gt; vector){ //перемещение по вектору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bool b=vector[vector.size()-1];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for(int i=vector.size()-1; i&gt;0; i--)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vector[i]=vector[i-1];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vector[0]=b;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return vector;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int main(){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Polynom=BoolTransform("110111");//Порождающий полином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string cmd;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cin&gt;&gt;cmd;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vector &lt;bool&gt; Comm=BoolTransform(cmd);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int n;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cout&lt;&lt;endl&lt;&lt;"1 Form the Code;"&lt;&lt;endl&lt;&lt;"2 Repair broken Code;"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&lt;&lt;endl&lt;&lt;"3 Form the matrix; "&lt;&lt;endl;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cin&gt;&gt;n;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switch(n)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{   case 1: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Comm=multiple(Comm);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divide(Comm);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for(int i=0; i&lt;Comm.size(); i++)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{   Comm[i]=Comm[i] || Rest[i];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cout&lt;&lt;Comm[i];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cout&lt;&lt;endl;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break;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case 2://Алгоритм выявления ошибки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divide(Comm);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repair(Comm);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break;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case 3: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Comm.clear();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Comm.push_back(1);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for(int i=0; i&lt;11; i++)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Comm.push_back(0);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divide(Comm);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cout&lt;&lt;"Forming"&lt;&lt;endl;//Порождающая матрица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for(int i=0;i&lt;Polynom.size();i++)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{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cout&lt;&lt;"   "&lt;&lt;i+1&lt;&lt;"\t";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for(int j=0;j&lt;Resault.size();j++)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    cout&lt;&lt;Resault[j];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Resault=go_right(Resault);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cout&lt;&lt;endl;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cout&lt;&lt;endl;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Resault=go_left(Resault);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cout&lt;&lt;"Verify"&lt;&lt;endl;//Проверочная матрица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lastRenderedPageBreak/>
        <w:t xml:space="preserve">            for(int i=0;i&lt;Polynom.size();i++)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{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cout&lt;&lt;"   "&lt;&lt;i+1&lt;&lt;"\t";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for(int j=0;j&lt;Resault.size();j++)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    cout&lt;&lt;Resault[j];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Resault=go_left(Resault);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   cout&lt;&lt;endl;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    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    break;  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}</w:t>
      </w:r>
    </w:p>
    <w:p w:rsidR="006D0577" w:rsidRP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 xml:space="preserve">    _getch();</w:t>
      </w:r>
    </w:p>
    <w:p w:rsidR="006D0577" w:rsidRDefault="006D0577" w:rsidP="006D0577">
      <w:pPr>
        <w:rPr>
          <w:noProof/>
          <w:sz w:val="20"/>
          <w:szCs w:val="20"/>
          <w:lang w:val="uk-UA"/>
        </w:rPr>
      </w:pPr>
      <w:r w:rsidRPr="006D0577">
        <w:rPr>
          <w:noProof/>
          <w:sz w:val="20"/>
          <w:szCs w:val="20"/>
          <w:lang w:val="uk-UA"/>
        </w:rPr>
        <w:t>}</w:t>
      </w:r>
    </w:p>
    <w:p w:rsidR="006D0577" w:rsidRDefault="006D0577" w:rsidP="006D0577">
      <w:pPr>
        <w:rPr>
          <w:noProof/>
          <w:sz w:val="20"/>
          <w:szCs w:val="20"/>
          <w:lang w:val="uk-UA"/>
        </w:rPr>
      </w:pPr>
    </w:p>
    <w:p w:rsidR="00BA6045" w:rsidRDefault="003B42FE" w:rsidP="006D0577">
      <w:pPr>
        <w:rPr>
          <w:lang w:val="uk-UA"/>
        </w:rPr>
      </w:pPr>
      <w:r>
        <w:rPr>
          <w:lang w:val="uk-UA"/>
        </w:rPr>
        <w:t>1101110111010110111</w:t>
      </w:r>
      <w:r w:rsidR="00BA6045">
        <w:rPr>
          <w:lang w:val="uk-UA"/>
        </w:rPr>
        <w:t>101010</w:t>
      </w:r>
    </w:p>
    <w:p w:rsidR="00BA6045" w:rsidRDefault="00BA6045" w:rsidP="00BA6045">
      <w:pPr>
        <w:rPr>
          <w:lang w:val="uk-UA"/>
        </w:rPr>
      </w:pPr>
      <w:r>
        <w:rPr>
          <w:lang w:val="uk-UA"/>
        </w:rPr>
        <w:t>1</w:t>
      </w:r>
    </w:p>
    <w:p w:rsidR="00BA6045" w:rsidRDefault="003B42FE" w:rsidP="00BA6045">
      <w:pPr>
        <w:rPr>
          <w:i/>
          <w:lang w:val="uk-UA"/>
        </w:rPr>
      </w:pPr>
      <w:r>
        <w:rPr>
          <w:i/>
          <w:lang w:val="uk-UA"/>
        </w:rPr>
        <w:t>110101010101011011011</w:t>
      </w:r>
      <w:r w:rsidR="00BA6045" w:rsidRPr="00BA6045">
        <w:rPr>
          <w:i/>
          <w:lang w:val="uk-UA"/>
        </w:rPr>
        <w:t>1010101010</w:t>
      </w:r>
    </w:p>
    <w:p w:rsidR="00BA6045" w:rsidRDefault="00BA6045" w:rsidP="00BA6045">
      <w:pPr>
        <w:rPr>
          <w:i/>
          <w:lang w:val="uk-UA"/>
        </w:rPr>
      </w:pPr>
    </w:p>
    <w:p w:rsidR="00BA6045" w:rsidRPr="00BA6045" w:rsidRDefault="003B42FE" w:rsidP="00BA6045">
      <w:pPr>
        <w:rPr>
          <w:lang w:val="uk-UA"/>
        </w:rPr>
      </w:pPr>
      <w:r>
        <w:rPr>
          <w:lang w:val="uk-UA"/>
        </w:rPr>
        <w:t>100101011101</w:t>
      </w:r>
      <w:r w:rsidR="00BA6045" w:rsidRPr="00BA6045">
        <w:rPr>
          <w:lang w:val="uk-UA"/>
        </w:rPr>
        <w:t>0110110101010101010</w:t>
      </w:r>
    </w:p>
    <w:p w:rsidR="00BA6045" w:rsidRPr="00BA6045" w:rsidRDefault="00BA6045" w:rsidP="00BA6045">
      <w:pPr>
        <w:rPr>
          <w:lang w:val="uk-UA"/>
        </w:rPr>
      </w:pPr>
      <w:r w:rsidRPr="00BA6045">
        <w:rPr>
          <w:lang w:val="uk-UA"/>
        </w:rPr>
        <w:t>2</w:t>
      </w:r>
    </w:p>
    <w:p w:rsidR="00BA6045" w:rsidRDefault="003B42FE" w:rsidP="00BA6045">
      <w:pPr>
        <w:rPr>
          <w:i/>
          <w:lang w:val="uk-UA"/>
        </w:rPr>
      </w:pPr>
      <w:r>
        <w:rPr>
          <w:i/>
          <w:lang w:val="uk-UA"/>
        </w:rPr>
        <w:t>100101010101</w:t>
      </w:r>
      <w:r w:rsidR="00BA6045" w:rsidRPr="00BA6045">
        <w:rPr>
          <w:i/>
          <w:lang w:val="uk-UA"/>
        </w:rPr>
        <w:t>0110110101010101010</w:t>
      </w:r>
    </w:p>
    <w:p w:rsidR="00B25CA0" w:rsidRDefault="00B25CA0" w:rsidP="00BA6045">
      <w:pPr>
        <w:rPr>
          <w:i/>
          <w:lang w:val="uk-UA"/>
        </w:rPr>
      </w:pPr>
    </w:p>
    <w:p w:rsidR="00B25CA0" w:rsidRPr="00B25CA0" w:rsidRDefault="00B25CA0" w:rsidP="00B25CA0">
      <w:pPr>
        <w:rPr>
          <w:i/>
          <w:lang w:val="uk-UA"/>
        </w:rPr>
      </w:pPr>
      <w:proofErr w:type="spellStart"/>
      <w:r w:rsidRPr="00B25CA0">
        <w:rPr>
          <w:i/>
          <w:lang w:val="uk-UA"/>
        </w:rPr>
        <w:t>Forming</w:t>
      </w:r>
      <w:proofErr w:type="spellEnd"/>
    </w:p>
    <w:p w:rsidR="00B25CA0" w:rsidRPr="00B25CA0" w:rsidRDefault="00B25CA0" w:rsidP="00B25CA0">
      <w:pPr>
        <w:rPr>
          <w:i/>
          <w:lang w:val="uk-UA"/>
        </w:rPr>
      </w:pPr>
      <w:r w:rsidRPr="00B25CA0">
        <w:rPr>
          <w:i/>
          <w:lang w:val="uk-UA"/>
        </w:rPr>
        <w:t xml:space="preserve">   1    111011</w:t>
      </w:r>
    </w:p>
    <w:p w:rsidR="00B25CA0" w:rsidRPr="00B25CA0" w:rsidRDefault="00B25CA0" w:rsidP="00B25CA0">
      <w:pPr>
        <w:rPr>
          <w:i/>
          <w:lang w:val="uk-UA"/>
        </w:rPr>
      </w:pPr>
      <w:r w:rsidRPr="00B25CA0">
        <w:rPr>
          <w:i/>
          <w:lang w:val="uk-UA"/>
        </w:rPr>
        <w:t xml:space="preserve">   2    111101</w:t>
      </w:r>
    </w:p>
    <w:p w:rsidR="00B25CA0" w:rsidRPr="00B25CA0" w:rsidRDefault="00B25CA0" w:rsidP="00B25CA0">
      <w:pPr>
        <w:rPr>
          <w:i/>
          <w:lang w:val="uk-UA"/>
        </w:rPr>
      </w:pPr>
      <w:r w:rsidRPr="00B25CA0">
        <w:rPr>
          <w:i/>
          <w:lang w:val="uk-UA"/>
        </w:rPr>
        <w:t xml:space="preserve">   3    111110</w:t>
      </w:r>
    </w:p>
    <w:p w:rsidR="00B25CA0" w:rsidRPr="00B25CA0" w:rsidRDefault="00B25CA0" w:rsidP="00B25CA0">
      <w:pPr>
        <w:rPr>
          <w:i/>
          <w:lang w:val="uk-UA"/>
        </w:rPr>
      </w:pPr>
      <w:r w:rsidRPr="00B25CA0">
        <w:rPr>
          <w:i/>
          <w:lang w:val="uk-UA"/>
        </w:rPr>
        <w:t xml:space="preserve">   4    011111</w:t>
      </w:r>
    </w:p>
    <w:p w:rsidR="00B25CA0" w:rsidRPr="00B25CA0" w:rsidRDefault="00B25CA0" w:rsidP="00B25CA0">
      <w:pPr>
        <w:rPr>
          <w:i/>
          <w:lang w:val="uk-UA"/>
        </w:rPr>
      </w:pPr>
      <w:r w:rsidRPr="00B25CA0">
        <w:rPr>
          <w:i/>
          <w:lang w:val="uk-UA"/>
        </w:rPr>
        <w:t xml:space="preserve">   5    101111</w:t>
      </w:r>
    </w:p>
    <w:p w:rsidR="00B25CA0" w:rsidRPr="00B25CA0" w:rsidRDefault="00B25CA0" w:rsidP="00B25CA0">
      <w:pPr>
        <w:rPr>
          <w:i/>
          <w:lang w:val="uk-UA"/>
        </w:rPr>
      </w:pPr>
      <w:r w:rsidRPr="00B25CA0">
        <w:rPr>
          <w:i/>
          <w:lang w:val="uk-UA"/>
        </w:rPr>
        <w:t xml:space="preserve">   6    110111</w:t>
      </w:r>
    </w:p>
    <w:p w:rsidR="00B25CA0" w:rsidRPr="00B25CA0" w:rsidRDefault="00B25CA0" w:rsidP="00B25CA0">
      <w:pPr>
        <w:rPr>
          <w:i/>
          <w:lang w:val="uk-UA"/>
        </w:rPr>
      </w:pPr>
      <w:r w:rsidRPr="00B25CA0">
        <w:rPr>
          <w:i/>
          <w:lang w:val="uk-UA"/>
        </w:rPr>
        <w:t xml:space="preserve">   7    111011</w:t>
      </w:r>
    </w:p>
    <w:p w:rsidR="00B25CA0" w:rsidRPr="00B25CA0" w:rsidRDefault="00B25CA0" w:rsidP="00B25CA0">
      <w:pPr>
        <w:rPr>
          <w:i/>
          <w:lang w:val="uk-UA"/>
        </w:rPr>
      </w:pPr>
    </w:p>
    <w:p w:rsidR="00B25CA0" w:rsidRPr="00B25CA0" w:rsidRDefault="00B25CA0" w:rsidP="00B25CA0">
      <w:pPr>
        <w:rPr>
          <w:i/>
          <w:lang w:val="uk-UA"/>
        </w:rPr>
      </w:pPr>
      <w:proofErr w:type="spellStart"/>
      <w:r w:rsidRPr="00B25CA0">
        <w:rPr>
          <w:i/>
          <w:lang w:val="uk-UA"/>
        </w:rPr>
        <w:t>Verify</w:t>
      </w:r>
      <w:proofErr w:type="spellEnd"/>
    </w:p>
    <w:p w:rsidR="00B25CA0" w:rsidRPr="00B25CA0" w:rsidRDefault="00B25CA0" w:rsidP="00B25CA0">
      <w:pPr>
        <w:rPr>
          <w:i/>
          <w:lang w:val="uk-UA"/>
        </w:rPr>
      </w:pPr>
      <w:r w:rsidRPr="00B25CA0">
        <w:rPr>
          <w:i/>
          <w:lang w:val="uk-UA"/>
        </w:rPr>
        <w:t xml:space="preserve">   1    1110</w:t>
      </w:r>
      <w:bookmarkStart w:id="0" w:name="_GoBack"/>
      <w:bookmarkEnd w:id="0"/>
      <w:r w:rsidRPr="00B25CA0">
        <w:rPr>
          <w:i/>
          <w:lang w:val="uk-UA"/>
        </w:rPr>
        <w:t>11</w:t>
      </w:r>
    </w:p>
    <w:p w:rsidR="00B25CA0" w:rsidRPr="00B25CA0" w:rsidRDefault="00B25CA0" w:rsidP="00B25CA0">
      <w:pPr>
        <w:rPr>
          <w:i/>
          <w:lang w:val="uk-UA"/>
        </w:rPr>
      </w:pPr>
      <w:r w:rsidRPr="00B25CA0">
        <w:rPr>
          <w:i/>
          <w:lang w:val="uk-UA"/>
        </w:rPr>
        <w:t xml:space="preserve">   2    110111</w:t>
      </w:r>
    </w:p>
    <w:p w:rsidR="00B25CA0" w:rsidRPr="00B25CA0" w:rsidRDefault="00B25CA0" w:rsidP="00B25CA0">
      <w:pPr>
        <w:rPr>
          <w:i/>
          <w:lang w:val="uk-UA"/>
        </w:rPr>
      </w:pPr>
      <w:r w:rsidRPr="00B25CA0">
        <w:rPr>
          <w:i/>
          <w:lang w:val="uk-UA"/>
        </w:rPr>
        <w:t xml:space="preserve">   3    101111</w:t>
      </w:r>
    </w:p>
    <w:p w:rsidR="00B25CA0" w:rsidRPr="00B25CA0" w:rsidRDefault="00B25CA0" w:rsidP="00B25CA0">
      <w:pPr>
        <w:rPr>
          <w:i/>
          <w:lang w:val="uk-UA"/>
        </w:rPr>
      </w:pPr>
      <w:r w:rsidRPr="00B25CA0">
        <w:rPr>
          <w:i/>
          <w:lang w:val="uk-UA"/>
        </w:rPr>
        <w:t xml:space="preserve">   4    011111</w:t>
      </w:r>
    </w:p>
    <w:p w:rsidR="00B25CA0" w:rsidRPr="00B25CA0" w:rsidRDefault="00B25CA0" w:rsidP="00B25CA0">
      <w:pPr>
        <w:rPr>
          <w:i/>
          <w:lang w:val="uk-UA"/>
        </w:rPr>
      </w:pPr>
      <w:r w:rsidRPr="00B25CA0">
        <w:rPr>
          <w:i/>
          <w:lang w:val="uk-UA"/>
        </w:rPr>
        <w:t xml:space="preserve">   5    111110</w:t>
      </w:r>
    </w:p>
    <w:p w:rsidR="00B25CA0" w:rsidRPr="00B25CA0" w:rsidRDefault="00B25CA0" w:rsidP="00B25CA0">
      <w:pPr>
        <w:rPr>
          <w:i/>
          <w:lang w:val="uk-UA"/>
        </w:rPr>
      </w:pPr>
      <w:r w:rsidRPr="00B25CA0">
        <w:rPr>
          <w:i/>
          <w:lang w:val="uk-UA"/>
        </w:rPr>
        <w:t xml:space="preserve">   6    111101</w:t>
      </w:r>
    </w:p>
    <w:p w:rsidR="00B25CA0" w:rsidRDefault="00B25CA0" w:rsidP="00B25CA0">
      <w:pPr>
        <w:rPr>
          <w:i/>
          <w:lang w:val="uk-UA"/>
        </w:rPr>
      </w:pPr>
      <w:r w:rsidRPr="00B25CA0">
        <w:rPr>
          <w:i/>
          <w:lang w:val="uk-UA"/>
        </w:rPr>
        <w:t xml:space="preserve">   7    111011</w:t>
      </w:r>
    </w:p>
    <w:p w:rsidR="003A5151" w:rsidRDefault="003A5151" w:rsidP="00B25CA0">
      <w:pPr>
        <w:rPr>
          <w:i/>
          <w:lang w:val="uk-UA"/>
        </w:rPr>
      </w:pPr>
    </w:p>
    <w:p w:rsidR="003A5151" w:rsidRPr="003A5151" w:rsidRDefault="003A5151" w:rsidP="003A5151">
      <w:pPr>
        <w:pStyle w:val="4"/>
        <w:rPr>
          <w:lang w:val="uk-UA"/>
        </w:rPr>
      </w:pPr>
      <w:r>
        <w:rPr>
          <w:lang w:val="uk-UA"/>
        </w:rPr>
        <w:t>Висновок</w:t>
      </w:r>
    </w:p>
    <w:p w:rsidR="003A5151" w:rsidRPr="006141C8" w:rsidRDefault="003A5151" w:rsidP="006141C8">
      <w:pPr>
        <w:spacing w:line="360" w:lineRule="auto"/>
        <w:rPr>
          <w:sz w:val="28"/>
          <w:szCs w:val="28"/>
          <w:lang w:val="uk-UA"/>
        </w:rPr>
      </w:pPr>
      <w:r w:rsidRPr="006141C8">
        <w:rPr>
          <w:sz w:val="28"/>
          <w:szCs w:val="28"/>
          <w:lang w:val="uk-UA"/>
        </w:rPr>
        <w:t>При виконанні даної лабораторної роботи, було розкрите поняття циклічних кодів. Було розроблено програму, що реалізує кодування бінарного повідомлення методом цикліч</w:t>
      </w:r>
      <w:r w:rsidR="006141C8" w:rsidRPr="006141C8">
        <w:rPr>
          <w:sz w:val="28"/>
          <w:szCs w:val="28"/>
          <w:lang w:val="uk-UA"/>
        </w:rPr>
        <w:t>них кодів. Окрім цього, програм</w:t>
      </w:r>
      <w:r w:rsidRPr="006141C8">
        <w:rPr>
          <w:sz w:val="28"/>
          <w:szCs w:val="28"/>
          <w:lang w:val="uk-UA"/>
        </w:rPr>
        <w:t>а має можливість</w:t>
      </w:r>
      <w:r w:rsidR="006141C8" w:rsidRPr="006141C8">
        <w:rPr>
          <w:sz w:val="28"/>
          <w:szCs w:val="28"/>
          <w:lang w:val="uk-UA"/>
        </w:rPr>
        <w:t xml:space="preserve"> виправлення однієї помилки, допущеної при передачі кодованого повідомлення; побудови формуючої та перевірочної матриць.</w:t>
      </w:r>
    </w:p>
    <w:sectPr w:rsidR="003A5151" w:rsidRPr="006141C8" w:rsidSect="0083142D"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F62" w:rsidRDefault="004B0F62" w:rsidP="0083142D">
      <w:r>
        <w:separator/>
      </w:r>
    </w:p>
  </w:endnote>
  <w:endnote w:type="continuationSeparator" w:id="0">
    <w:p w:rsidR="004B0F62" w:rsidRDefault="004B0F62" w:rsidP="0083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77" w:rsidRPr="006D0577" w:rsidRDefault="0083142D" w:rsidP="006D0577">
    <w:pPr>
      <w:jc w:val="center"/>
    </w:pPr>
    <w:r w:rsidRPr="00AE4349">
      <w:rPr>
        <w:lang w:val="uk-UA"/>
      </w:rPr>
      <w:t>Київ</w:t>
    </w:r>
    <w:r>
      <w:t xml:space="preserve"> – 201</w:t>
    </w:r>
    <w:r w:rsidR="006D0577"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F62" w:rsidRDefault="004B0F62" w:rsidP="0083142D">
      <w:r>
        <w:separator/>
      </w:r>
    </w:p>
  </w:footnote>
  <w:footnote w:type="continuationSeparator" w:id="0">
    <w:p w:rsidR="004B0F62" w:rsidRDefault="004B0F62" w:rsidP="00831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42D" w:rsidRPr="0083142D" w:rsidRDefault="0083142D" w:rsidP="00E86BE1">
    <w:pPr>
      <w:spacing w:after="240"/>
      <w:ind w:firstLine="0"/>
      <w:jc w:val="center"/>
      <w:rPr>
        <w:noProof/>
        <w:sz w:val="32"/>
        <w:szCs w:val="32"/>
        <w:lang w:val="uk-UA"/>
      </w:rPr>
    </w:pPr>
    <w:r w:rsidRPr="0083142D">
      <w:rPr>
        <w:noProof/>
        <w:sz w:val="32"/>
        <w:szCs w:val="32"/>
        <w:lang w:val="uk-UA"/>
      </w:rPr>
      <w:t>Міністерство освіти і науки України</w:t>
    </w:r>
    <w:r w:rsidRPr="0083142D">
      <w:rPr>
        <w:noProof/>
        <w:sz w:val="32"/>
        <w:szCs w:val="32"/>
        <w:lang w:val="uk-UA"/>
      </w:rPr>
      <w:br/>
      <w:t>Національний технічний університет України</w:t>
    </w:r>
    <w:r w:rsidRPr="0083142D">
      <w:rPr>
        <w:noProof/>
        <w:sz w:val="32"/>
        <w:szCs w:val="32"/>
        <w:lang w:val="uk-UA"/>
      </w:rPr>
      <w:br/>
    </w:r>
    <w:r>
      <w:rPr>
        <w:noProof/>
        <w:sz w:val="32"/>
        <w:szCs w:val="32"/>
        <w:lang w:val="uk-UA"/>
      </w:rPr>
      <w:t>«</w:t>
    </w:r>
    <w:r w:rsidRPr="0083142D">
      <w:rPr>
        <w:noProof/>
        <w:sz w:val="32"/>
        <w:szCs w:val="32"/>
        <w:lang w:val="uk-UA"/>
      </w:rPr>
      <w:t>К</w:t>
    </w:r>
    <w:r>
      <w:rPr>
        <w:noProof/>
        <w:sz w:val="32"/>
        <w:szCs w:val="32"/>
        <w:lang w:val="uk-UA"/>
      </w:rPr>
      <w:t>иївський політехнічний інститут»</w:t>
    </w:r>
  </w:p>
  <w:p w:rsidR="0083142D" w:rsidRPr="0067789E" w:rsidRDefault="0083142D" w:rsidP="00E86BE1">
    <w:pPr>
      <w:tabs>
        <w:tab w:val="left" w:leader="underscore" w:pos="8903"/>
      </w:tabs>
      <w:ind w:firstLine="0"/>
      <w:jc w:val="center"/>
      <w:rPr>
        <w:noProof/>
        <w:sz w:val="28"/>
        <w:lang w:val="uk-UA"/>
      </w:rPr>
    </w:pPr>
    <w:r>
      <w:rPr>
        <w:noProof/>
        <w:sz w:val="28"/>
        <w:lang w:val="uk-UA"/>
      </w:rPr>
      <w:t>Інститут Прикладного системного аналізу</w:t>
    </w:r>
    <w:r>
      <w:rPr>
        <w:noProof/>
        <w:sz w:val="28"/>
        <w:lang w:val="uk-UA"/>
      </w:rPr>
      <w:br/>
    </w:r>
    <w:r w:rsidRPr="00FC5F87">
      <w:rPr>
        <w:noProof/>
        <w:sz w:val="28"/>
        <w:lang w:val="uk-UA"/>
      </w:rPr>
      <w:t>Кафедра Системного проектування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E182A"/>
    <w:multiLevelType w:val="hybridMultilevel"/>
    <w:tmpl w:val="7B002DF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68A242D"/>
    <w:multiLevelType w:val="hybridMultilevel"/>
    <w:tmpl w:val="115C6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2042A"/>
    <w:multiLevelType w:val="hybridMultilevel"/>
    <w:tmpl w:val="E824644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56D4B2F"/>
    <w:multiLevelType w:val="hybridMultilevel"/>
    <w:tmpl w:val="04B4E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B1CA0"/>
    <w:multiLevelType w:val="hybridMultilevel"/>
    <w:tmpl w:val="DC460058"/>
    <w:lvl w:ilvl="0" w:tplc="A366EB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044A42">
      <w:numFmt w:val="none"/>
      <w:lvlText w:val=""/>
      <w:lvlJc w:val="left"/>
      <w:pPr>
        <w:tabs>
          <w:tab w:val="num" w:pos="360"/>
        </w:tabs>
      </w:pPr>
    </w:lvl>
    <w:lvl w:ilvl="2" w:tplc="2A6E21A4">
      <w:numFmt w:val="none"/>
      <w:lvlText w:val=""/>
      <w:lvlJc w:val="left"/>
      <w:pPr>
        <w:tabs>
          <w:tab w:val="num" w:pos="360"/>
        </w:tabs>
      </w:pPr>
    </w:lvl>
    <w:lvl w:ilvl="3" w:tplc="F72E4DE0">
      <w:numFmt w:val="none"/>
      <w:lvlText w:val=""/>
      <w:lvlJc w:val="left"/>
      <w:pPr>
        <w:tabs>
          <w:tab w:val="num" w:pos="360"/>
        </w:tabs>
      </w:pPr>
    </w:lvl>
    <w:lvl w:ilvl="4" w:tplc="11A43EE4">
      <w:numFmt w:val="none"/>
      <w:lvlText w:val=""/>
      <w:lvlJc w:val="left"/>
      <w:pPr>
        <w:tabs>
          <w:tab w:val="num" w:pos="360"/>
        </w:tabs>
      </w:pPr>
    </w:lvl>
    <w:lvl w:ilvl="5" w:tplc="038C9252">
      <w:numFmt w:val="none"/>
      <w:lvlText w:val=""/>
      <w:lvlJc w:val="left"/>
      <w:pPr>
        <w:tabs>
          <w:tab w:val="num" w:pos="360"/>
        </w:tabs>
      </w:pPr>
    </w:lvl>
    <w:lvl w:ilvl="6" w:tplc="DFBE3AEA">
      <w:numFmt w:val="none"/>
      <w:lvlText w:val=""/>
      <w:lvlJc w:val="left"/>
      <w:pPr>
        <w:tabs>
          <w:tab w:val="num" w:pos="360"/>
        </w:tabs>
      </w:pPr>
    </w:lvl>
    <w:lvl w:ilvl="7" w:tplc="9F26FE2E">
      <w:numFmt w:val="none"/>
      <w:lvlText w:val=""/>
      <w:lvlJc w:val="left"/>
      <w:pPr>
        <w:tabs>
          <w:tab w:val="num" w:pos="360"/>
        </w:tabs>
      </w:pPr>
    </w:lvl>
    <w:lvl w:ilvl="8" w:tplc="BC3823A0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4A206DFC"/>
    <w:multiLevelType w:val="hybridMultilevel"/>
    <w:tmpl w:val="6A34B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43724"/>
    <w:multiLevelType w:val="multilevel"/>
    <w:tmpl w:val="B5BA359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>
    <w:nsid w:val="760C72BC"/>
    <w:multiLevelType w:val="hybridMultilevel"/>
    <w:tmpl w:val="B7DC10B6"/>
    <w:lvl w:ilvl="0" w:tplc="F4DEAA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915"/>
    <w:rsid w:val="00031929"/>
    <w:rsid w:val="00037F6D"/>
    <w:rsid w:val="00041767"/>
    <w:rsid w:val="00087CB8"/>
    <w:rsid w:val="000A0EE7"/>
    <w:rsid w:val="000F0B20"/>
    <w:rsid w:val="00103132"/>
    <w:rsid w:val="00131ADF"/>
    <w:rsid w:val="00133B8A"/>
    <w:rsid w:val="001969C3"/>
    <w:rsid w:val="001A55E9"/>
    <w:rsid w:val="001D7A1E"/>
    <w:rsid w:val="00215A1A"/>
    <w:rsid w:val="002543AE"/>
    <w:rsid w:val="00255896"/>
    <w:rsid w:val="00281751"/>
    <w:rsid w:val="002B38BB"/>
    <w:rsid w:val="002B6588"/>
    <w:rsid w:val="002D2919"/>
    <w:rsid w:val="002E6DE6"/>
    <w:rsid w:val="00305948"/>
    <w:rsid w:val="0036358F"/>
    <w:rsid w:val="00365B61"/>
    <w:rsid w:val="003A5151"/>
    <w:rsid w:val="003B42FE"/>
    <w:rsid w:val="003C7AC2"/>
    <w:rsid w:val="003F4AE6"/>
    <w:rsid w:val="00407C6E"/>
    <w:rsid w:val="00472077"/>
    <w:rsid w:val="00473359"/>
    <w:rsid w:val="00474C7E"/>
    <w:rsid w:val="004B0F62"/>
    <w:rsid w:val="00511E3B"/>
    <w:rsid w:val="00516269"/>
    <w:rsid w:val="00523B16"/>
    <w:rsid w:val="00533298"/>
    <w:rsid w:val="00596096"/>
    <w:rsid w:val="00596F8C"/>
    <w:rsid w:val="005C2B2B"/>
    <w:rsid w:val="005E3D3C"/>
    <w:rsid w:val="00612F70"/>
    <w:rsid w:val="006141C8"/>
    <w:rsid w:val="00650959"/>
    <w:rsid w:val="0067383E"/>
    <w:rsid w:val="00676E43"/>
    <w:rsid w:val="00681806"/>
    <w:rsid w:val="00683383"/>
    <w:rsid w:val="006B072F"/>
    <w:rsid w:val="006D0577"/>
    <w:rsid w:val="006E39FC"/>
    <w:rsid w:val="00700918"/>
    <w:rsid w:val="007251D4"/>
    <w:rsid w:val="007B0015"/>
    <w:rsid w:val="007C0C29"/>
    <w:rsid w:val="007E5533"/>
    <w:rsid w:val="007F7170"/>
    <w:rsid w:val="00807DA7"/>
    <w:rsid w:val="00816832"/>
    <w:rsid w:val="0083142D"/>
    <w:rsid w:val="0085758E"/>
    <w:rsid w:val="0086036E"/>
    <w:rsid w:val="00873828"/>
    <w:rsid w:val="00874824"/>
    <w:rsid w:val="0089021D"/>
    <w:rsid w:val="008910B2"/>
    <w:rsid w:val="008D79B8"/>
    <w:rsid w:val="00911D5E"/>
    <w:rsid w:val="00914CF1"/>
    <w:rsid w:val="009255D8"/>
    <w:rsid w:val="00932A45"/>
    <w:rsid w:val="00935375"/>
    <w:rsid w:val="009472DE"/>
    <w:rsid w:val="00987CDF"/>
    <w:rsid w:val="009C1B58"/>
    <w:rsid w:val="009E6307"/>
    <w:rsid w:val="009F1159"/>
    <w:rsid w:val="00A15411"/>
    <w:rsid w:val="00A31F0B"/>
    <w:rsid w:val="00A45FE1"/>
    <w:rsid w:val="00A503AE"/>
    <w:rsid w:val="00A635D7"/>
    <w:rsid w:val="00A63C56"/>
    <w:rsid w:val="00AC2B63"/>
    <w:rsid w:val="00AE4016"/>
    <w:rsid w:val="00AE4349"/>
    <w:rsid w:val="00B21609"/>
    <w:rsid w:val="00B25CA0"/>
    <w:rsid w:val="00B34452"/>
    <w:rsid w:val="00B70626"/>
    <w:rsid w:val="00BA6045"/>
    <w:rsid w:val="00BA6244"/>
    <w:rsid w:val="00BB0D4D"/>
    <w:rsid w:val="00BB1753"/>
    <w:rsid w:val="00C02647"/>
    <w:rsid w:val="00C0456B"/>
    <w:rsid w:val="00C310B3"/>
    <w:rsid w:val="00C31595"/>
    <w:rsid w:val="00C50245"/>
    <w:rsid w:val="00C647FA"/>
    <w:rsid w:val="00C661E3"/>
    <w:rsid w:val="00CD629B"/>
    <w:rsid w:val="00D02159"/>
    <w:rsid w:val="00D25DB6"/>
    <w:rsid w:val="00D32495"/>
    <w:rsid w:val="00D51FF6"/>
    <w:rsid w:val="00D57ADA"/>
    <w:rsid w:val="00D75FE1"/>
    <w:rsid w:val="00DA0AC4"/>
    <w:rsid w:val="00DD525E"/>
    <w:rsid w:val="00E06B85"/>
    <w:rsid w:val="00E22DEB"/>
    <w:rsid w:val="00E34D9E"/>
    <w:rsid w:val="00E55337"/>
    <w:rsid w:val="00E57F10"/>
    <w:rsid w:val="00E86BE1"/>
    <w:rsid w:val="00E96BB6"/>
    <w:rsid w:val="00EA79B8"/>
    <w:rsid w:val="00EB5F66"/>
    <w:rsid w:val="00EB787D"/>
    <w:rsid w:val="00ED391D"/>
    <w:rsid w:val="00F201F7"/>
    <w:rsid w:val="00F21935"/>
    <w:rsid w:val="00F95D50"/>
    <w:rsid w:val="00FD5915"/>
    <w:rsid w:val="00F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ADF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81806"/>
    <w:pPr>
      <w:keepNext/>
      <w:spacing w:before="240" w:after="240"/>
      <w:ind w:firstLine="0"/>
      <w:outlineLvl w:val="0"/>
    </w:pPr>
    <w:rPr>
      <w:b/>
      <w:kern w:val="28"/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806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4">
    <w:name w:val="heading 4"/>
    <w:basedOn w:val="a"/>
    <w:next w:val="a"/>
    <w:link w:val="40"/>
    <w:qFormat/>
    <w:rsid w:val="002D2919"/>
    <w:pPr>
      <w:keepNext/>
      <w:spacing w:before="480" w:after="240"/>
      <w:ind w:left="113"/>
      <w:outlineLvl w:val="3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81806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D291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rsid w:val="00C661E3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C661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661E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61E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MathematicaFormatStandardForm">
    <w:name w:val="MathematicaFormatStandardForm"/>
    <w:uiPriority w:val="99"/>
    <w:rsid w:val="00C661E3"/>
    <w:rPr>
      <w:rFonts w:ascii="Courier" w:hAnsi="Courier" w:cs="Courier"/>
    </w:rPr>
  </w:style>
  <w:style w:type="paragraph" w:customStyle="1" w:styleId="a7">
    <w:name w:val="Базовий"/>
    <w:uiPriority w:val="99"/>
    <w:rsid w:val="00DA0AC4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  <w:lang w:val="uk-UA"/>
    </w:rPr>
  </w:style>
  <w:style w:type="paragraph" w:customStyle="1" w:styleId="MathematicaCellInput">
    <w:name w:val="MathematicaCellInput"/>
    <w:rsid w:val="00E57F10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83142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314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3142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3142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86036E"/>
    <w:rPr>
      <w:color w:val="808080"/>
    </w:rPr>
  </w:style>
  <w:style w:type="paragraph" w:styleId="ad">
    <w:name w:val="List Paragraph"/>
    <w:basedOn w:val="a"/>
    <w:uiPriority w:val="34"/>
    <w:qFormat/>
    <w:rsid w:val="00473359"/>
    <w:pPr>
      <w:ind w:left="720"/>
      <w:contextualSpacing/>
    </w:pPr>
  </w:style>
  <w:style w:type="paragraph" w:customStyle="1" w:styleId="ae">
    <w:name w:val="Титул"/>
    <w:basedOn w:val="1"/>
    <w:link w:val="af"/>
    <w:qFormat/>
    <w:rsid w:val="00681806"/>
    <w:pPr>
      <w:jc w:val="center"/>
    </w:pPr>
    <w:rPr>
      <w:b w:val="0"/>
      <w:sz w:val="4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81806"/>
    <w:rPr>
      <w:rFonts w:asciiTheme="majorHAnsi" w:eastAsiaTheme="majorEastAsia" w:hAnsiTheme="majorHAnsi" w:cstheme="majorBidi"/>
      <w:b/>
      <w:bCs/>
      <w:sz w:val="32"/>
      <w:szCs w:val="26"/>
      <w:lang w:eastAsia="ru-RU"/>
    </w:rPr>
  </w:style>
  <w:style w:type="character" w:customStyle="1" w:styleId="af">
    <w:name w:val="Титул Знак"/>
    <w:basedOn w:val="10"/>
    <w:link w:val="ae"/>
    <w:rsid w:val="00681806"/>
    <w:rPr>
      <w:rFonts w:ascii="Times New Roman" w:eastAsia="Times New Roman" w:hAnsi="Times New Roman" w:cs="Times New Roman"/>
      <w:b w:val="0"/>
      <w:kern w:val="28"/>
      <w:sz w:val="48"/>
      <w:szCs w:val="20"/>
      <w:lang w:val="uk-UA" w:eastAsia="ru-RU"/>
    </w:rPr>
  </w:style>
  <w:style w:type="paragraph" w:styleId="af0">
    <w:name w:val="No Spacing"/>
    <w:link w:val="af1"/>
    <w:uiPriority w:val="1"/>
    <w:qFormat/>
    <w:rsid w:val="00681806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Код"/>
    <w:basedOn w:val="af0"/>
    <w:link w:val="af3"/>
    <w:qFormat/>
    <w:rsid w:val="00C0456B"/>
    <w:rPr>
      <w:noProof/>
      <w:sz w:val="20"/>
      <w:szCs w:val="20"/>
      <w:lang w:val="uk-UA"/>
    </w:rPr>
  </w:style>
  <w:style w:type="character" w:customStyle="1" w:styleId="af1">
    <w:name w:val="Без интервала Знак"/>
    <w:basedOn w:val="a0"/>
    <w:link w:val="af0"/>
    <w:uiPriority w:val="1"/>
    <w:rsid w:val="006818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Код Знак"/>
    <w:basedOn w:val="af1"/>
    <w:link w:val="af2"/>
    <w:rsid w:val="00C0456B"/>
    <w:rPr>
      <w:rFonts w:ascii="Times New Roman" w:eastAsia="Times New Roman" w:hAnsi="Times New Roman" w:cs="Times New Roman"/>
      <w:noProof/>
      <w:sz w:val="20"/>
      <w:szCs w:val="20"/>
      <w:lang w:val="uk-UA" w:eastAsia="ru-RU"/>
    </w:rPr>
  </w:style>
  <w:style w:type="paragraph" w:styleId="af4">
    <w:name w:val="Normal (Web)"/>
    <w:basedOn w:val="a"/>
    <w:uiPriority w:val="99"/>
    <w:unhideWhenUsed/>
    <w:rsid w:val="006D0577"/>
    <w:pPr>
      <w:spacing w:before="100" w:beforeAutospacing="1" w:after="100" w:afterAutospacing="1"/>
      <w:ind w:firstLine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ADF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81806"/>
    <w:pPr>
      <w:keepNext/>
      <w:spacing w:before="240" w:after="240"/>
      <w:ind w:firstLine="0"/>
      <w:outlineLvl w:val="0"/>
    </w:pPr>
    <w:rPr>
      <w:b/>
      <w:kern w:val="28"/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806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4">
    <w:name w:val="heading 4"/>
    <w:basedOn w:val="a"/>
    <w:next w:val="a"/>
    <w:link w:val="40"/>
    <w:qFormat/>
    <w:rsid w:val="002D2919"/>
    <w:pPr>
      <w:keepNext/>
      <w:spacing w:before="480" w:after="240"/>
      <w:ind w:left="113"/>
      <w:outlineLvl w:val="3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81806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D291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rsid w:val="00C661E3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C661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661E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61E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MathematicaFormatStandardForm">
    <w:name w:val="MathematicaFormatStandardForm"/>
    <w:uiPriority w:val="99"/>
    <w:rsid w:val="00C661E3"/>
    <w:rPr>
      <w:rFonts w:ascii="Courier" w:hAnsi="Courier" w:cs="Courier"/>
    </w:rPr>
  </w:style>
  <w:style w:type="paragraph" w:customStyle="1" w:styleId="a7">
    <w:name w:val="Базовий"/>
    <w:uiPriority w:val="99"/>
    <w:rsid w:val="00DA0AC4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  <w:lang w:val="uk-UA"/>
    </w:rPr>
  </w:style>
  <w:style w:type="paragraph" w:customStyle="1" w:styleId="MathematicaCellInput">
    <w:name w:val="MathematicaCellInput"/>
    <w:rsid w:val="00E57F10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83142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314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3142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3142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86036E"/>
    <w:rPr>
      <w:color w:val="808080"/>
    </w:rPr>
  </w:style>
  <w:style w:type="paragraph" w:styleId="ad">
    <w:name w:val="List Paragraph"/>
    <w:basedOn w:val="a"/>
    <w:uiPriority w:val="34"/>
    <w:qFormat/>
    <w:rsid w:val="00473359"/>
    <w:pPr>
      <w:ind w:left="720"/>
      <w:contextualSpacing/>
    </w:pPr>
  </w:style>
  <w:style w:type="paragraph" w:customStyle="1" w:styleId="ae">
    <w:name w:val="Титул"/>
    <w:basedOn w:val="1"/>
    <w:link w:val="af"/>
    <w:qFormat/>
    <w:rsid w:val="00681806"/>
    <w:pPr>
      <w:jc w:val="center"/>
    </w:pPr>
    <w:rPr>
      <w:b w:val="0"/>
      <w:sz w:val="4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81806"/>
    <w:rPr>
      <w:rFonts w:asciiTheme="majorHAnsi" w:eastAsiaTheme="majorEastAsia" w:hAnsiTheme="majorHAnsi" w:cstheme="majorBidi"/>
      <w:b/>
      <w:bCs/>
      <w:sz w:val="32"/>
      <w:szCs w:val="26"/>
      <w:lang w:eastAsia="ru-RU"/>
    </w:rPr>
  </w:style>
  <w:style w:type="character" w:customStyle="1" w:styleId="af">
    <w:name w:val="Титул Знак"/>
    <w:basedOn w:val="10"/>
    <w:link w:val="ae"/>
    <w:rsid w:val="00681806"/>
    <w:rPr>
      <w:rFonts w:ascii="Times New Roman" w:eastAsia="Times New Roman" w:hAnsi="Times New Roman" w:cs="Times New Roman"/>
      <w:b w:val="0"/>
      <w:kern w:val="28"/>
      <w:sz w:val="48"/>
      <w:szCs w:val="20"/>
      <w:lang w:val="uk-UA" w:eastAsia="ru-RU"/>
    </w:rPr>
  </w:style>
  <w:style w:type="paragraph" w:styleId="af0">
    <w:name w:val="No Spacing"/>
    <w:link w:val="af1"/>
    <w:uiPriority w:val="1"/>
    <w:qFormat/>
    <w:rsid w:val="00681806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Код"/>
    <w:basedOn w:val="af0"/>
    <w:link w:val="af3"/>
    <w:qFormat/>
    <w:rsid w:val="00C0456B"/>
    <w:rPr>
      <w:noProof/>
      <w:sz w:val="20"/>
      <w:szCs w:val="20"/>
      <w:lang w:val="uk-UA"/>
    </w:rPr>
  </w:style>
  <w:style w:type="character" w:customStyle="1" w:styleId="af1">
    <w:name w:val="Без интервала Знак"/>
    <w:basedOn w:val="a0"/>
    <w:link w:val="af0"/>
    <w:uiPriority w:val="1"/>
    <w:rsid w:val="006818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Код Знак"/>
    <w:basedOn w:val="af1"/>
    <w:link w:val="af2"/>
    <w:rsid w:val="00C0456B"/>
    <w:rPr>
      <w:rFonts w:ascii="Times New Roman" w:eastAsia="Times New Roman" w:hAnsi="Times New Roman" w:cs="Times New Roman"/>
      <w:noProof/>
      <w:sz w:val="20"/>
      <w:szCs w:val="20"/>
      <w:lang w:val="uk-UA" w:eastAsia="ru-RU"/>
    </w:rPr>
  </w:style>
  <w:style w:type="paragraph" w:styleId="af4">
    <w:name w:val="Normal (Web)"/>
    <w:basedOn w:val="a"/>
    <w:uiPriority w:val="99"/>
    <w:unhideWhenUsed/>
    <w:rsid w:val="006D0577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761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6;&#1088;&#1077;&#1080;&#1095;\AppData\Roaming\Microsoft\&#1064;&#1072;&#1073;&#1083;&#1086;&#1085;&#1099;\LabWor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4263-E7AF-47EF-85F1-4BDB227C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LabWork</Template>
  <TotalTime>76</TotalTime>
  <Pages>6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ИПСА</Company>
  <LinksUpToDate>false</LinksUpToDate>
  <CharactersWithSpaces>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Пипич Артём</dc:creator>
  <cp:lastModifiedBy>Олег</cp:lastModifiedBy>
  <cp:revision>16</cp:revision>
  <dcterms:created xsi:type="dcterms:W3CDTF">2013-12-16T23:31:00Z</dcterms:created>
  <dcterms:modified xsi:type="dcterms:W3CDTF">2017-03-28T07:15:00Z</dcterms:modified>
</cp:coreProperties>
</file>